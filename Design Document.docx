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C0C" w:rsidRDefault="00527D00" w:rsidP="00C84C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Georbec Ammon</w:t>
      </w:r>
      <w:r w:rsidR="00AA5187">
        <w:rPr>
          <w:rFonts w:ascii="Times New Roman" w:hAnsi="Times New Roman" w:cs="Times New Roman"/>
          <w:sz w:val="24"/>
          <w:szCs w:val="24"/>
        </w:rPr>
        <w:t>/georbeca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="00C84C0C">
        <w:rPr>
          <w:rFonts w:ascii="Times New Roman" w:hAnsi="Times New Roman" w:cs="Times New Roman"/>
          <w:sz w:val="24"/>
          <w:szCs w:val="24"/>
        </w:rPr>
        <w:t>Conan Zhang</w:t>
      </w:r>
      <w:r w:rsidR="00AA5187">
        <w:rPr>
          <w:rFonts w:ascii="Times New Roman" w:hAnsi="Times New Roman" w:cs="Times New Roman"/>
          <w:sz w:val="24"/>
          <w:szCs w:val="24"/>
        </w:rPr>
        <w:t>/conanz</w:t>
      </w:r>
    </w:p>
    <w:p w:rsidR="006E35FC" w:rsidRDefault="00527D00" w:rsidP="00C84C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Benjamin Jones</w:t>
      </w:r>
    </w:p>
    <w:p w:rsidR="00D8773E" w:rsidRDefault="00527D00" w:rsidP="00C84C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EAE - 1410</w:t>
      </w:r>
    </w:p>
    <w:p w:rsidR="00C84C0C" w:rsidRDefault="00531D51" w:rsidP="00C84C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27D00">
        <w:rPr>
          <w:rFonts w:ascii="Times New Roman" w:hAnsi="Times New Roman" w:cs="Times New Roman"/>
          <w:sz w:val="24"/>
          <w:szCs w:val="24"/>
        </w:rPr>
        <w:t xml:space="preserve"> October 2013</w:t>
      </w:r>
    </w:p>
    <w:p w:rsidR="0069715B" w:rsidRDefault="00527D00" w:rsidP="0069715B">
      <w:pPr>
        <w:pStyle w:val="NoSpacing"/>
        <w:jc w:val="center"/>
      </w:pPr>
      <w:r>
        <w:t>Homework 6</w:t>
      </w:r>
      <w:r w:rsidR="002E68C1">
        <w:t xml:space="preserve">: </w:t>
      </w:r>
      <w:r>
        <w:t>Connect Four</w:t>
      </w:r>
      <w:r w:rsidR="009965A3">
        <w:t xml:space="preserve"> – Design </w:t>
      </w:r>
      <w:r w:rsidR="0069715B">
        <w:t>Document</w:t>
      </w:r>
    </w:p>
    <w:p w:rsidR="0069715B" w:rsidRDefault="0069715B" w:rsidP="0069715B">
      <w:pPr>
        <w:pStyle w:val="NormalWeb"/>
        <w:spacing w:before="0" w:beforeAutospacing="0" w:after="0" w:afterAutospacing="0" w:line="480" w:lineRule="auto"/>
        <w:ind w:firstLine="720"/>
      </w:pPr>
      <w:r>
        <w:t>Create a short paper describing the Connect 4 game, and what "objects" will be needed to implement it on a computer. We will call this paper our "Design Document".</w:t>
      </w:r>
    </w:p>
    <w:p w:rsidR="0069715B" w:rsidRDefault="0069715B" w:rsidP="0069715B">
      <w:pPr>
        <w:pStyle w:val="NormalWeb"/>
        <w:spacing w:before="0" w:beforeAutospacing="0" w:after="0" w:afterAutospacing="0" w:line="480" w:lineRule="auto"/>
        <w:ind w:firstLine="720"/>
      </w:pPr>
      <w:r>
        <w:t>For each object, write a list of "STATE" for that object (i.e., information required to represent the object) and a list of actions that the object can do. Divide these actions into "GUI" actions and "Game Logic" actions.</w:t>
      </w:r>
    </w:p>
    <w:p w:rsidR="0069715B" w:rsidRDefault="0069715B" w:rsidP="0069715B">
      <w:pPr>
        <w:pStyle w:val="NormalWeb"/>
        <w:spacing w:before="0" w:beforeAutospacing="0" w:after="0" w:afterAutospacing="0" w:line="480" w:lineRule="auto"/>
      </w:pPr>
    </w:p>
    <w:p w:rsidR="0069715B" w:rsidRPr="00A1408C" w:rsidRDefault="0069715B" w:rsidP="00A1408C">
      <w:pPr>
        <w:pStyle w:val="NormalWeb"/>
        <w:spacing w:before="0" w:beforeAutospacing="0" w:after="0" w:afterAutospacing="0" w:line="480" w:lineRule="auto"/>
        <w:jc w:val="center"/>
        <w:rPr>
          <w:b/>
          <w:sz w:val="28"/>
          <w:szCs w:val="28"/>
        </w:rPr>
      </w:pPr>
      <w:r w:rsidRPr="00A1408C">
        <w:rPr>
          <w:b/>
          <w:sz w:val="28"/>
          <w:szCs w:val="28"/>
        </w:rPr>
        <w:t>Object 1</w:t>
      </w:r>
      <w:r w:rsidR="00C26C6C">
        <w:rPr>
          <w:b/>
          <w:sz w:val="28"/>
          <w:szCs w:val="28"/>
        </w:rPr>
        <w:t xml:space="preserve"> – </w:t>
      </w:r>
      <w:r w:rsidR="00F4343B" w:rsidRPr="00A1408C">
        <w:rPr>
          <w:b/>
          <w:sz w:val="28"/>
          <w:szCs w:val="28"/>
        </w:rPr>
        <w:t>Checker</w:t>
      </w:r>
    </w:p>
    <w:p w:rsidR="00C26C6C" w:rsidRDefault="0069715B" w:rsidP="00F4343B">
      <w:pPr>
        <w:pStyle w:val="NormalWeb"/>
        <w:spacing w:before="0" w:beforeAutospacing="0" w:after="0" w:afterAutospacing="0" w:line="480" w:lineRule="auto"/>
      </w:pPr>
      <w:r>
        <w:rPr>
          <w:i/>
        </w:rPr>
        <w:t>State</w:t>
      </w:r>
      <w:r w:rsidR="00F4343B">
        <w:rPr>
          <w:i/>
        </w:rPr>
        <w:t xml:space="preserve"> </w:t>
      </w:r>
    </w:p>
    <w:p w:rsidR="00C26C6C" w:rsidRDefault="00C26C6C" w:rsidP="00F4343B">
      <w:pPr>
        <w:pStyle w:val="NormalWeb"/>
        <w:spacing w:before="0" w:beforeAutospacing="0" w:after="0" w:afterAutospacing="0" w:line="480" w:lineRule="auto"/>
      </w:pPr>
      <w:r>
        <w:t xml:space="preserve">An owner string that is </w:t>
      </w:r>
      <w:r w:rsidR="00F4343B">
        <w:t>“Player 1”</w:t>
      </w:r>
      <w:r>
        <w:t>. This makes the checker red; any other value</w:t>
      </w:r>
      <w:r w:rsidR="00F4343B">
        <w:t xml:space="preserve"> </w:t>
      </w:r>
      <w:r>
        <w:t>will create</w:t>
      </w:r>
      <w:r w:rsidR="00F4343B">
        <w:t xml:space="preserve"> </w:t>
      </w:r>
      <w:r>
        <w:t xml:space="preserve">a </w:t>
      </w:r>
      <w:r w:rsidR="00F4343B">
        <w:t>blue</w:t>
      </w:r>
      <w:r>
        <w:t xml:space="preserve"> checker</w:t>
      </w:r>
      <w:r w:rsidR="00F4343B">
        <w:t xml:space="preserve">.  </w:t>
      </w:r>
    </w:p>
    <w:p w:rsidR="00C26C6C" w:rsidRDefault="00C26C6C" w:rsidP="00F4343B">
      <w:pPr>
        <w:pStyle w:val="NormalWeb"/>
        <w:spacing w:before="0" w:beforeAutospacing="0" w:after="0" w:afterAutospacing="0" w:line="480" w:lineRule="auto"/>
      </w:pPr>
      <w:r>
        <w:t>A</w:t>
      </w:r>
      <w:r w:rsidR="00F4343B">
        <w:t xml:space="preserve"> Point given that is the final destination point of the checker.</w:t>
      </w:r>
    </w:p>
    <w:p w:rsidR="00C26C6C" w:rsidRPr="00F4343B" w:rsidRDefault="00C26C6C" w:rsidP="00F4343B">
      <w:pPr>
        <w:pStyle w:val="NormalWeb"/>
        <w:spacing w:before="0" w:beforeAutospacing="0" w:after="0" w:afterAutospacing="0" w:line="480" w:lineRule="auto"/>
      </w:pPr>
    </w:p>
    <w:p w:rsidR="0069715B" w:rsidRPr="00C26C6C" w:rsidRDefault="00C26C6C" w:rsidP="00C26C6C">
      <w:pPr>
        <w:pStyle w:val="NormalWeb"/>
        <w:spacing w:before="0" w:beforeAutospacing="0" w:after="0" w:afterAutospacing="0" w:line="480" w:lineRule="auto"/>
        <w:rPr>
          <w:i/>
        </w:rPr>
      </w:pPr>
      <w:r w:rsidRPr="00C26C6C">
        <w:rPr>
          <w:i/>
        </w:rPr>
        <w:t xml:space="preserve">Actions: </w:t>
      </w:r>
      <w:r w:rsidR="0069715B" w:rsidRPr="00C26C6C">
        <w:rPr>
          <w:i/>
        </w:rPr>
        <w:t>GUI</w:t>
      </w:r>
    </w:p>
    <w:p w:rsidR="005D75E6" w:rsidRDefault="00C26C6C" w:rsidP="005D75E6">
      <w:pPr>
        <w:pStyle w:val="NormalWeb"/>
        <w:spacing w:before="0" w:beforeAutospacing="0" w:after="0" w:afterAutospacing="0" w:line="480" w:lineRule="auto"/>
      </w:pPr>
      <w:r>
        <w:t>Descend until the final destination coordinate is reached.</w:t>
      </w:r>
    </w:p>
    <w:p w:rsidR="00494F22" w:rsidRDefault="00FC78A7" w:rsidP="005D75E6">
      <w:pPr>
        <w:pStyle w:val="NormalWeb"/>
        <w:spacing w:before="0" w:beforeAutospacing="0" w:after="0" w:afterAutospacing="0" w:line="480" w:lineRule="auto"/>
      </w:pPr>
      <w:r>
        <w:t>Color based on owner.</w:t>
      </w:r>
    </w:p>
    <w:p w:rsidR="00C9554E" w:rsidRDefault="00C9554E" w:rsidP="005D75E6">
      <w:pPr>
        <w:pStyle w:val="NormalWeb"/>
        <w:spacing w:before="0" w:beforeAutospacing="0" w:after="0" w:afterAutospacing="0" w:line="480" w:lineRule="auto"/>
      </w:pPr>
      <w:r>
        <w:t>Location of Checker.</w:t>
      </w:r>
    </w:p>
    <w:p w:rsidR="00C26C6C" w:rsidRDefault="00C26C6C" w:rsidP="00C26C6C">
      <w:pPr>
        <w:pStyle w:val="NormalWeb"/>
        <w:spacing w:before="0" w:beforeAutospacing="0" w:after="0" w:afterAutospacing="0" w:line="480" w:lineRule="auto"/>
      </w:pPr>
    </w:p>
    <w:p w:rsidR="00C26C6C" w:rsidRDefault="00C26C6C" w:rsidP="00C26C6C">
      <w:pPr>
        <w:pStyle w:val="NormalWeb"/>
        <w:spacing w:before="0" w:beforeAutospacing="0" w:after="0" w:afterAutospacing="0" w:line="480" w:lineRule="auto"/>
      </w:pPr>
    </w:p>
    <w:p w:rsidR="0069715B" w:rsidRPr="00C26C6C" w:rsidRDefault="00C26C6C" w:rsidP="00C26C6C">
      <w:pPr>
        <w:pStyle w:val="NormalWeb"/>
        <w:spacing w:before="0" w:beforeAutospacing="0" w:after="0" w:afterAutospacing="0" w:line="480" w:lineRule="auto"/>
        <w:rPr>
          <w:i/>
        </w:rPr>
      </w:pPr>
      <w:r w:rsidRPr="00C26C6C">
        <w:rPr>
          <w:i/>
        </w:rPr>
        <w:lastRenderedPageBreak/>
        <w:t xml:space="preserve">Actions: </w:t>
      </w:r>
      <w:r w:rsidR="0069715B" w:rsidRPr="00C26C6C">
        <w:rPr>
          <w:i/>
        </w:rPr>
        <w:t>Game Logic</w:t>
      </w:r>
    </w:p>
    <w:p w:rsidR="00B0427D" w:rsidRDefault="00FC78A7" w:rsidP="00304A44">
      <w:pPr>
        <w:pStyle w:val="NoSpacing"/>
      </w:pPr>
      <w:r>
        <w:t>Who owns the Checker?</w:t>
      </w:r>
    </w:p>
    <w:p w:rsidR="000A2071" w:rsidRDefault="000A2071" w:rsidP="00304A44">
      <w:pPr>
        <w:pStyle w:val="NoSpacing"/>
      </w:pPr>
    </w:p>
    <w:p w:rsidR="00A205F3" w:rsidRPr="00A1408C" w:rsidRDefault="00A1408C" w:rsidP="00A1408C">
      <w:pPr>
        <w:pStyle w:val="NormalWeb"/>
        <w:spacing w:before="0" w:beforeAutospacing="0" w:after="0" w:afterAutospacing="0"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Object 2</w:t>
      </w:r>
      <w:r w:rsidR="003E1057">
        <w:rPr>
          <w:b/>
          <w:sz w:val="28"/>
          <w:szCs w:val="28"/>
        </w:rPr>
        <w:t xml:space="preserve"> – </w:t>
      </w:r>
      <w:r w:rsidR="00A205F3" w:rsidRPr="00A1408C">
        <w:rPr>
          <w:b/>
          <w:sz w:val="28"/>
          <w:szCs w:val="28"/>
        </w:rPr>
        <w:t>Button</w:t>
      </w:r>
    </w:p>
    <w:p w:rsidR="003E1057" w:rsidRDefault="003E1057" w:rsidP="00A205F3">
      <w:pPr>
        <w:pStyle w:val="NormalWeb"/>
        <w:spacing w:before="0" w:beforeAutospacing="0" w:after="0" w:afterAutospacing="0" w:line="480" w:lineRule="auto"/>
        <w:rPr>
          <w:i/>
        </w:rPr>
      </w:pPr>
      <w:r>
        <w:rPr>
          <w:i/>
        </w:rPr>
        <w:t>State</w:t>
      </w:r>
    </w:p>
    <w:p w:rsidR="003E1057" w:rsidRDefault="003E1057" w:rsidP="00A205F3">
      <w:pPr>
        <w:pStyle w:val="NormalWeb"/>
        <w:spacing w:before="0" w:beforeAutospacing="0" w:after="0" w:afterAutospacing="0" w:line="480" w:lineRule="auto"/>
      </w:pPr>
      <w:r>
        <w:t>String to display on button.</w:t>
      </w:r>
    </w:p>
    <w:p w:rsidR="003E1057" w:rsidRDefault="003E1057" w:rsidP="00A205F3">
      <w:pPr>
        <w:pStyle w:val="NormalWeb"/>
        <w:spacing w:before="0" w:beforeAutospacing="0" w:after="0" w:afterAutospacing="0" w:line="480" w:lineRule="auto"/>
      </w:pPr>
      <w:r>
        <w:t>ID for button identification.</w:t>
      </w:r>
    </w:p>
    <w:p w:rsidR="00A205F3" w:rsidRDefault="003E1057" w:rsidP="00A205F3">
      <w:pPr>
        <w:pStyle w:val="NormalWeb"/>
        <w:spacing w:before="0" w:beforeAutospacing="0" w:after="0" w:afterAutospacing="0" w:line="480" w:lineRule="auto"/>
      </w:pPr>
      <w:r>
        <w:t xml:space="preserve">Size of button. </w:t>
      </w:r>
    </w:p>
    <w:p w:rsidR="003E1057" w:rsidRPr="00F4343B" w:rsidRDefault="003E1057" w:rsidP="00A205F3">
      <w:pPr>
        <w:pStyle w:val="NormalWeb"/>
        <w:spacing w:before="0" w:beforeAutospacing="0" w:after="0" w:afterAutospacing="0" w:line="480" w:lineRule="auto"/>
      </w:pPr>
      <w:r>
        <w:t>Function to determine what to do if button is clicked.</w:t>
      </w:r>
    </w:p>
    <w:p w:rsidR="003E1057" w:rsidRPr="00F4343B" w:rsidRDefault="003E1057" w:rsidP="00A205F3">
      <w:pPr>
        <w:pStyle w:val="NormalWeb"/>
        <w:spacing w:before="0" w:beforeAutospacing="0" w:after="0" w:afterAutospacing="0" w:line="480" w:lineRule="auto"/>
      </w:pPr>
    </w:p>
    <w:p w:rsidR="00A205F3" w:rsidRPr="003E1057" w:rsidRDefault="003E1057" w:rsidP="003E1057">
      <w:pPr>
        <w:pStyle w:val="NormalWeb"/>
        <w:spacing w:before="0" w:beforeAutospacing="0" w:after="0" w:afterAutospacing="0" w:line="480" w:lineRule="auto"/>
        <w:rPr>
          <w:i/>
        </w:rPr>
      </w:pPr>
      <w:r w:rsidRPr="003E1057">
        <w:rPr>
          <w:i/>
        </w:rPr>
        <w:t xml:space="preserve">Actions: </w:t>
      </w:r>
      <w:r w:rsidR="00A205F3" w:rsidRPr="003E1057">
        <w:rPr>
          <w:i/>
        </w:rPr>
        <w:t>GUI</w:t>
      </w:r>
    </w:p>
    <w:p w:rsidR="003E1057" w:rsidRDefault="003E1057" w:rsidP="00A205F3">
      <w:pPr>
        <w:pStyle w:val="NormalWeb"/>
        <w:spacing w:before="0" w:beforeAutospacing="0" w:after="0" w:afterAutospacing="0" w:line="480" w:lineRule="auto"/>
      </w:pPr>
      <w:r>
        <w:t>Draw default button.</w:t>
      </w:r>
    </w:p>
    <w:p w:rsidR="003E1057" w:rsidRDefault="003E1057" w:rsidP="00A205F3">
      <w:pPr>
        <w:pStyle w:val="NormalWeb"/>
        <w:spacing w:before="0" w:beforeAutospacing="0" w:after="0" w:afterAutospacing="0" w:line="480" w:lineRule="auto"/>
      </w:pPr>
      <w:r>
        <w:t xml:space="preserve">Draw button </w:t>
      </w:r>
      <w:r w:rsidR="00A205F3">
        <w:t xml:space="preserve">for </w:t>
      </w:r>
      <w:r>
        <w:t>mouse click.</w:t>
      </w:r>
    </w:p>
    <w:p w:rsidR="003E1057" w:rsidRDefault="003E1057" w:rsidP="00A205F3">
      <w:pPr>
        <w:pStyle w:val="NormalWeb"/>
        <w:spacing w:before="0" w:beforeAutospacing="0" w:after="0" w:afterAutospacing="0" w:line="480" w:lineRule="auto"/>
      </w:pPr>
      <w:r>
        <w:t>Draw button for mouse hover.</w:t>
      </w:r>
    </w:p>
    <w:p w:rsidR="00A205F3" w:rsidRPr="00F4343B" w:rsidRDefault="003E1057" w:rsidP="00A205F3">
      <w:pPr>
        <w:pStyle w:val="NormalWeb"/>
        <w:spacing w:before="0" w:beforeAutospacing="0" w:after="0" w:afterAutospacing="0" w:line="480" w:lineRule="auto"/>
      </w:pPr>
      <w:r>
        <w:t>Draw text.</w:t>
      </w:r>
    </w:p>
    <w:p w:rsidR="00A205F3" w:rsidRDefault="00A205F3" w:rsidP="00A205F3">
      <w:pPr>
        <w:pStyle w:val="NormalWeb"/>
        <w:spacing w:before="0" w:beforeAutospacing="0" w:after="0" w:afterAutospacing="0" w:line="480" w:lineRule="auto"/>
        <w:jc w:val="center"/>
        <w:rPr>
          <w:b/>
        </w:rPr>
      </w:pPr>
    </w:p>
    <w:p w:rsidR="00A205F3" w:rsidRPr="003E1057" w:rsidRDefault="003E1057" w:rsidP="003E1057">
      <w:pPr>
        <w:pStyle w:val="NormalWeb"/>
        <w:spacing w:before="0" w:beforeAutospacing="0" w:after="0" w:afterAutospacing="0" w:line="480" w:lineRule="auto"/>
        <w:rPr>
          <w:i/>
        </w:rPr>
      </w:pPr>
      <w:r w:rsidRPr="003E1057">
        <w:rPr>
          <w:i/>
        </w:rPr>
        <w:t xml:space="preserve">Actions: </w:t>
      </w:r>
      <w:r w:rsidR="00A205F3" w:rsidRPr="003E1057">
        <w:rPr>
          <w:i/>
        </w:rPr>
        <w:t>Game Logic</w:t>
      </w:r>
    </w:p>
    <w:p w:rsidR="00A205F3" w:rsidRDefault="003E1057" w:rsidP="00304A44">
      <w:pPr>
        <w:pStyle w:val="NoSpacing"/>
      </w:pPr>
      <w:r>
        <w:t>Set ID of button.</w:t>
      </w:r>
    </w:p>
    <w:p w:rsidR="00A205F3" w:rsidRDefault="003E1057" w:rsidP="00304A44">
      <w:pPr>
        <w:pStyle w:val="NoSpacing"/>
      </w:pPr>
      <w:r>
        <w:t>Return button ID.</w:t>
      </w:r>
    </w:p>
    <w:p w:rsidR="00A205F3" w:rsidRDefault="00A205F3" w:rsidP="00304A44">
      <w:pPr>
        <w:pStyle w:val="NoSpacing"/>
      </w:pPr>
    </w:p>
    <w:p w:rsidR="003E1057" w:rsidRDefault="003E1057" w:rsidP="00A1408C">
      <w:pPr>
        <w:pStyle w:val="NormalWeb"/>
        <w:spacing w:before="0" w:beforeAutospacing="0" w:after="0" w:afterAutospacing="0" w:line="480" w:lineRule="auto"/>
        <w:jc w:val="center"/>
        <w:rPr>
          <w:b/>
          <w:sz w:val="28"/>
          <w:szCs w:val="28"/>
        </w:rPr>
      </w:pPr>
    </w:p>
    <w:p w:rsidR="003E1057" w:rsidRDefault="003E1057" w:rsidP="00A1408C">
      <w:pPr>
        <w:pStyle w:val="NormalWeb"/>
        <w:spacing w:before="0" w:beforeAutospacing="0" w:after="0" w:afterAutospacing="0" w:line="480" w:lineRule="auto"/>
        <w:jc w:val="center"/>
        <w:rPr>
          <w:b/>
          <w:sz w:val="28"/>
          <w:szCs w:val="28"/>
        </w:rPr>
      </w:pPr>
    </w:p>
    <w:p w:rsidR="003E1057" w:rsidRDefault="003E1057" w:rsidP="00A1408C">
      <w:pPr>
        <w:pStyle w:val="NormalWeb"/>
        <w:spacing w:before="0" w:beforeAutospacing="0" w:after="0" w:afterAutospacing="0" w:line="480" w:lineRule="auto"/>
        <w:jc w:val="center"/>
        <w:rPr>
          <w:b/>
          <w:sz w:val="28"/>
          <w:szCs w:val="28"/>
        </w:rPr>
      </w:pPr>
    </w:p>
    <w:p w:rsidR="00A205F3" w:rsidRPr="00A1408C" w:rsidRDefault="00A1408C" w:rsidP="00A1408C">
      <w:pPr>
        <w:pStyle w:val="NormalWeb"/>
        <w:spacing w:before="0" w:beforeAutospacing="0" w:after="0" w:afterAutospacing="0" w:line="480" w:lineRule="auto"/>
        <w:jc w:val="center"/>
        <w:rPr>
          <w:b/>
          <w:sz w:val="28"/>
          <w:szCs w:val="28"/>
        </w:rPr>
      </w:pPr>
      <w:r w:rsidRPr="00A1408C">
        <w:rPr>
          <w:b/>
          <w:sz w:val="28"/>
          <w:szCs w:val="28"/>
        </w:rPr>
        <w:lastRenderedPageBreak/>
        <w:t xml:space="preserve">Object 3 </w:t>
      </w:r>
      <w:r w:rsidR="003E1057">
        <w:rPr>
          <w:b/>
          <w:sz w:val="28"/>
          <w:szCs w:val="28"/>
        </w:rPr>
        <w:t xml:space="preserve">– </w:t>
      </w:r>
      <w:r w:rsidR="00A205F3" w:rsidRPr="00A1408C">
        <w:rPr>
          <w:b/>
          <w:sz w:val="28"/>
          <w:szCs w:val="28"/>
        </w:rPr>
        <w:t>Connect Four Board</w:t>
      </w:r>
    </w:p>
    <w:p w:rsidR="003E1057" w:rsidRDefault="003E1057" w:rsidP="00A205F3">
      <w:pPr>
        <w:pStyle w:val="NormalWeb"/>
        <w:spacing w:before="0" w:beforeAutospacing="0" w:after="0" w:afterAutospacing="0" w:line="480" w:lineRule="auto"/>
        <w:rPr>
          <w:i/>
        </w:rPr>
      </w:pPr>
      <w:r>
        <w:rPr>
          <w:i/>
        </w:rPr>
        <w:t>State</w:t>
      </w:r>
    </w:p>
    <w:p w:rsidR="003E1057" w:rsidRDefault="00C85778" w:rsidP="00A205F3">
      <w:pPr>
        <w:pStyle w:val="NormalWeb"/>
        <w:spacing w:before="0" w:beforeAutospacing="0" w:after="0" w:afterAutospacing="0" w:line="480" w:lineRule="auto"/>
      </w:pPr>
      <w:r>
        <w:t>7 Buttons drawn.</w:t>
      </w:r>
    </w:p>
    <w:p w:rsidR="00C85778" w:rsidRPr="00F4343B" w:rsidRDefault="00C85778" w:rsidP="00A205F3">
      <w:pPr>
        <w:pStyle w:val="NormalWeb"/>
        <w:spacing w:before="0" w:beforeAutospacing="0" w:after="0" w:afterAutospacing="0" w:line="480" w:lineRule="auto"/>
      </w:pPr>
    </w:p>
    <w:p w:rsidR="00A205F3" w:rsidRPr="003E1057" w:rsidRDefault="003E1057" w:rsidP="003E1057">
      <w:pPr>
        <w:pStyle w:val="NormalWeb"/>
        <w:spacing w:before="0" w:beforeAutospacing="0" w:after="0" w:afterAutospacing="0" w:line="480" w:lineRule="auto"/>
        <w:rPr>
          <w:i/>
        </w:rPr>
      </w:pPr>
      <w:r>
        <w:rPr>
          <w:i/>
        </w:rPr>
        <w:t xml:space="preserve">Actions: </w:t>
      </w:r>
      <w:r w:rsidR="00A205F3" w:rsidRPr="003E1057">
        <w:rPr>
          <w:i/>
        </w:rPr>
        <w:t>GUI</w:t>
      </w:r>
    </w:p>
    <w:p w:rsidR="00A205F3" w:rsidRDefault="00C85778" w:rsidP="00A205F3">
      <w:pPr>
        <w:pStyle w:val="NormalWeb"/>
        <w:spacing w:before="0" w:beforeAutospacing="0" w:after="0" w:afterAutospacing="0" w:line="480" w:lineRule="auto"/>
      </w:pPr>
      <w:r>
        <w:t>Creates buttons for each column.</w:t>
      </w:r>
    </w:p>
    <w:p w:rsidR="00C9554E" w:rsidRDefault="00C85778" w:rsidP="00A205F3">
      <w:pPr>
        <w:pStyle w:val="NormalWeb"/>
        <w:spacing w:before="0" w:beforeAutospacing="0" w:after="0" w:afterAutospacing="0" w:line="480" w:lineRule="auto"/>
      </w:pPr>
      <w:r>
        <w:t>Drop checker into column when button is clicked.</w:t>
      </w:r>
    </w:p>
    <w:p w:rsidR="00C85778" w:rsidRPr="00A205F3" w:rsidRDefault="00C85778" w:rsidP="00A205F3">
      <w:pPr>
        <w:pStyle w:val="NormalWeb"/>
        <w:spacing w:before="0" w:beforeAutospacing="0" w:after="0" w:afterAutospacing="0" w:line="480" w:lineRule="auto"/>
      </w:pPr>
    </w:p>
    <w:p w:rsidR="00A205F3" w:rsidRPr="003E1057" w:rsidRDefault="003E1057" w:rsidP="003E1057">
      <w:pPr>
        <w:pStyle w:val="NormalWeb"/>
        <w:spacing w:before="0" w:beforeAutospacing="0" w:after="0" w:afterAutospacing="0" w:line="480" w:lineRule="auto"/>
        <w:rPr>
          <w:i/>
        </w:rPr>
      </w:pPr>
      <w:r w:rsidRPr="003E1057">
        <w:rPr>
          <w:i/>
        </w:rPr>
        <w:t xml:space="preserve">Actions: </w:t>
      </w:r>
      <w:r w:rsidR="00A205F3" w:rsidRPr="003E1057">
        <w:rPr>
          <w:i/>
        </w:rPr>
        <w:t>Game Logic</w:t>
      </w:r>
    </w:p>
    <w:p w:rsidR="00A205F3" w:rsidRDefault="00C85778" w:rsidP="00304A44">
      <w:pPr>
        <w:pStyle w:val="NoSpacing"/>
      </w:pPr>
      <w:r>
        <w:t>Check if a player has</w:t>
      </w:r>
      <w:bookmarkStart w:id="0" w:name="_GoBack"/>
      <w:bookmarkEnd w:id="0"/>
      <w:r>
        <w:t xml:space="preserve"> 4 colors in a row.</w:t>
      </w:r>
    </w:p>
    <w:p w:rsidR="00C9554E" w:rsidRPr="0030527E" w:rsidRDefault="00C85778" w:rsidP="00304A44">
      <w:pPr>
        <w:pStyle w:val="NoSpacing"/>
      </w:pPr>
      <w:r>
        <w:t>What to do if button is clicked.</w:t>
      </w:r>
    </w:p>
    <w:sectPr w:rsidR="00C9554E" w:rsidRPr="0030527E" w:rsidSect="00C732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00" w:rsidRDefault="00527D00" w:rsidP="00C84C0C">
      <w:pPr>
        <w:spacing w:after="0" w:line="240" w:lineRule="auto"/>
      </w:pPr>
      <w:r>
        <w:separator/>
      </w:r>
    </w:p>
  </w:endnote>
  <w:endnote w:type="continuationSeparator" w:id="0">
    <w:p w:rsidR="00527D00" w:rsidRDefault="00527D00" w:rsidP="00C84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00" w:rsidRDefault="00527D00" w:rsidP="00C84C0C">
      <w:pPr>
        <w:spacing w:after="0" w:line="240" w:lineRule="auto"/>
      </w:pPr>
      <w:r>
        <w:separator/>
      </w:r>
    </w:p>
  </w:footnote>
  <w:footnote w:type="continuationSeparator" w:id="0">
    <w:p w:rsidR="00527D00" w:rsidRDefault="00527D00" w:rsidP="00C84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A44" w:rsidRPr="00C84C0C" w:rsidRDefault="00527D0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Ammon &amp; </w:t>
    </w:r>
    <w:r w:rsidR="00304A44" w:rsidRPr="00C84C0C">
      <w:rPr>
        <w:rFonts w:ascii="Times New Roman" w:hAnsi="Times New Roman" w:cs="Times New Roman"/>
        <w:sz w:val="24"/>
        <w:szCs w:val="24"/>
      </w:rPr>
      <w:t xml:space="preserve">Zhang </w:t>
    </w:r>
    <w:sdt>
      <w:sdtPr>
        <w:rPr>
          <w:rFonts w:ascii="Times New Roman" w:hAnsi="Times New Roman" w:cs="Times New Roman"/>
          <w:sz w:val="24"/>
          <w:szCs w:val="24"/>
        </w:rPr>
        <w:id w:val="8270069"/>
        <w:docPartObj>
          <w:docPartGallery w:val="Page Numbers (Top of Page)"/>
          <w:docPartUnique/>
        </w:docPartObj>
      </w:sdtPr>
      <w:sdtEndPr/>
      <w:sdtContent>
        <w:r w:rsidR="00304A44" w:rsidRPr="00C84C0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04A44" w:rsidRPr="00C84C0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04A44" w:rsidRPr="00C84C0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8577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304A44" w:rsidRPr="00C84C0C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  <w:p w:rsidR="00304A44" w:rsidRDefault="00304A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7C3E"/>
    <w:multiLevelType w:val="hybridMultilevel"/>
    <w:tmpl w:val="AB460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B4D3B"/>
    <w:multiLevelType w:val="hybridMultilevel"/>
    <w:tmpl w:val="BEDA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F3965"/>
    <w:multiLevelType w:val="hybridMultilevel"/>
    <w:tmpl w:val="880A6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02C3C"/>
    <w:multiLevelType w:val="multilevel"/>
    <w:tmpl w:val="4B92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39224F"/>
    <w:multiLevelType w:val="hybridMultilevel"/>
    <w:tmpl w:val="AEF8D0DA"/>
    <w:lvl w:ilvl="0" w:tplc="4FFE5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A861D9"/>
    <w:multiLevelType w:val="hybridMultilevel"/>
    <w:tmpl w:val="A4D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95BC0"/>
    <w:multiLevelType w:val="hybridMultilevel"/>
    <w:tmpl w:val="347E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732976"/>
    <w:multiLevelType w:val="hybridMultilevel"/>
    <w:tmpl w:val="FBB85D9C"/>
    <w:lvl w:ilvl="0" w:tplc="887A4AC6">
      <w:numFmt w:val="bullet"/>
      <w:lvlText w:val=""/>
      <w:lvlJc w:val="left"/>
      <w:pPr>
        <w:ind w:left="9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00"/>
    <w:rsid w:val="000165C7"/>
    <w:rsid w:val="000571D6"/>
    <w:rsid w:val="00081C3B"/>
    <w:rsid w:val="000A2071"/>
    <w:rsid w:val="000C7BA5"/>
    <w:rsid w:val="00154E5A"/>
    <w:rsid w:val="00182B88"/>
    <w:rsid w:val="00193BB9"/>
    <w:rsid w:val="0019610B"/>
    <w:rsid w:val="00197EEA"/>
    <w:rsid w:val="001B1541"/>
    <w:rsid w:val="001D49ED"/>
    <w:rsid w:val="001E761C"/>
    <w:rsid w:val="00221934"/>
    <w:rsid w:val="00252A4A"/>
    <w:rsid w:val="00280F92"/>
    <w:rsid w:val="00285740"/>
    <w:rsid w:val="002907A1"/>
    <w:rsid w:val="002C7264"/>
    <w:rsid w:val="002E68C1"/>
    <w:rsid w:val="00304A44"/>
    <w:rsid w:val="0030527E"/>
    <w:rsid w:val="00381BF1"/>
    <w:rsid w:val="003957AE"/>
    <w:rsid w:val="003C1E5A"/>
    <w:rsid w:val="003E1057"/>
    <w:rsid w:val="003E4D1D"/>
    <w:rsid w:val="003F32CC"/>
    <w:rsid w:val="003F7B2D"/>
    <w:rsid w:val="004228C8"/>
    <w:rsid w:val="004812AA"/>
    <w:rsid w:val="00494F22"/>
    <w:rsid w:val="004B4D1E"/>
    <w:rsid w:val="00527D00"/>
    <w:rsid w:val="00531D51"/>
    <w:rsid w:val="00560230"/>
    <w:rsid w:val="005816C2"/>
    <w:rsid w:val="00594AB9"/>
    <w:rsid w:val="005C161D"/>
    <w:rsid w:val="005D75E6"/>
    <w:rsid w:val="005D78A2"/>
    <w:rsid w:val="00602914"/>
    <w:rsid w:val="00613BBD"/>
    <w:rsid w:val="0069715B"/>
    <w:rsid w:val="006E35FC"/>
    <w:rsid w:val="006E5C73"/>
    <w:rsid w:val="00701E86"/>
    <w:rsid w:val="00732C2F"/>
    <w:rsid w:val="0074218D"/>
    <w:rsid w:val="00743A40"/>
    <w:rsid w:val="007A5D4A"/>
    <w:rsid w:val="007F6DD0"/>
    <w:rsid w:val="0081563B"/>
    <w:rsid w:val="00816159"/>
    <w:rsid w:val="009244EC"/>
    <w:rsid w:val="009908DD"/>
    <w:rsid w:val="0099090E"/>
    <w:rsid w:val="009965A3"/>
    <w:rsid w:val="009E1022"/>
    <w:rsid w:val="00A03430"/>
    <w:rsid w:val="00A03E96"/>
    <w:rsid w:val="00A1408C"/>
    <w:rsid w:val="00A205F3"/>
    <w:rsid w:val="00AA5187"/>
    <w:rsid w:val="00AB5C5C"/>
    <w:rsid w:val="00AC74E7"/>
    <w:rsid w:val="00B0427D"/>
    <w:rsid w:val="00B26A37"/>
    <w:rsid w:val="00B304C5"/>
    <w:rsid w:val="00BC280E"/>
    <w:rsid w:val="00C25045"/>
    <w:rsid w:val="00C26C6C"/>
    <w:rsid w:val="00C46E84"/>
    <w:rsid w:val="00C52EF9"/>
    <w:rsid w:val="00C7328D"/>
    <w:rsid w:val="00C84C0C"/>
    <w:rsid w:val="00C85778"/>
    <w:rsid w:val="00C9554E"/>
    <w:rsid w:val="00CC176F"/>
    <w:rsid w:val="00D8773E"/>
    <w:rsid w:val="00DB1F20"/>
    <w:rsid w:val="00E74DD7"/>
    <w:rsid w:val="00E8237C"/>
    <w:rsid w:val="00EC079A"/>
    <w:rsid w:val="00F00E65"/>
    <w:rsid w:val="00F03622"/>
    <w:rsid w:val="00F4343B"/>
    <w:rsid w:val="00F6342B"/>
    <w:rsid w:val="00FB4E2A"/>
    <w:rsid w:val="00FC78A7"/>
    <w:rsid w:val="00FD7942"/>
    <w:rsid w:val="00FE4D44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EFEA0F-AE3C-4C30-9B98-376A3936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MLA Format"/>
    <w:basedOn w:val="Normal"/>
    <w:uiPriority w:val="1"/>
    <w:qFormat/>
    <w:rsid w:val="00C84C0C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4C0C"/>
    <w:pPr>
      <w:tabs>
        <w:tab w:val="center" w:pos="4680"/>
        <w:tab w:val="right" w:pos="9360"/>
      </w:tabs>
      <w:spacing w:after="0" w:line="240" w:lineRule="auto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C84C0C"/>
  </w:style>
  <w:style w:type="paragraph" w:styleId="Footer">
    <w:name w:val="footer"/>
    <w:basedOn w:val="Normal"/>
    <w:link w:val="FooterChar"/>
    <w:uiPriority w:val="99"/>
    <w:unhideWhenUsed/>
    <w:rsid w:val="00C84C0C"/>
    <w:pPr>
      <w:tabs>
        <w:tab w:val="center" w:pos="4680"/>
        <w:tab w:val="right" w:pos="9360"/>
      </w:tabs>
      <w:spacing w:after="0" w:line="240" w:lineRule="auto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C84C0C"/>
  </w:style>
  <w:style w:type="paragraph" w:styleId="NormalWeb">
    <w:name w:val="Normal (Web)"/>
    <w:basedOn w:val="Normal"/>
    <w:uiPriority w:val="99"/>
    <w:semiHidden/>
    <w:unhideWhenUsed/>
    <w:rsid w:val="00697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1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anz\AppData\Local\Temp\Homework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Homework 2</Template>
  <TotalTime>156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conanz</dc:creator>
  <cp:lastModifiedBy>conanz</cp:lastModifiedBy>
  <cp:revision>17</cp:revision>
  <dcterms:created xsi:type="dcterms:W3CDTF">2013-10-02T18:22:00Z</dcterms:created>
  <dcterms:modified xsi:type="dcterms:W3CDTF">2013-10-04T20:11:00Z</dcterms:modified>
</cp:coreProperties>
</file>